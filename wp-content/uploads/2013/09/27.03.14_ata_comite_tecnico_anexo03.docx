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9D" w:rsidRDefault="0096629D" w:rsidP="003804D2">
      <w:pPr>
        <w:tabs>
          <w:tab w:val="left" w:pos="5256"/>
        </w:tabs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472"/>
        <w:gridCol w:w="1689"/>
      </w:tblGrid>
      <w:tr w:rsidR="0096629D" w:rsidRPr="009A1435" w:rsidTr="00DA5BD4">
        <w:trPr>
          <w:trHeight w:val="919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7pt;height:37.5pt">
                  <v:imagedata r:id="rId7" o:title=""/>
                </v:shape>
              </w:pict>
            </w: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</w:tcPr>
          <w:p w:rsidR="0096629D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>FICHA DE CARACTERIZAÇÃO DE SISTEMAS CONSTRUTIVOS – EMPREENDIMENTOS DO PROGRAMA MINHA CASA MINHA VIDA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rFonts w:ascii="Cambria" w:eastAsia="MS Gothic" w:hAnsi="Cambria"/>
                <w:b/>
                <w:bCs/>
                <w:color w:val="4F81BD"/>
              </w:rPr>
            </w:pPr>
            <w:r w:rsidRPr="009A1435">
              <w:rPr>
                <w:b/>
              </w:rPr>
              <w:t>Objetivo: identificar os sistemas, subsistemas e componentes que requerem caracterização de desempenho por ensaios e avaliações técnicas para efeito de projeto e especificações nos empreendimentos do Programa com atendimento aos requisitos da NBR 15575.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</w:p>
        </w:tc>
      </w:tr>
      <w:tr w:rsidR="0096629D" w:rsidRPr="009A1435" w:rsidTr="00C663FE">
        <w:trPr>
          <w:trHeight w:val="375"/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F035BE" w:rsidRDefault="0096629D" w:rsidP="009A1435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F035BE">
              <w:rPr>
                <w:b/>
              </w:rPr>
              <w:t>Empresa responsável pelas informações:</w:t>
            </w: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F035BE">
              <w:rPr>
                <w:b/>
              </w:rPr>
              <w:t>Endereço</w:t>
            </w:r>
            <w:r>
              <w:rPr>
                <w:b/>
              </w:rPr>
              <w:t>:</w:t>
            </w:r>
            <w:r w:rsidRPr="009A1435">
              <w:t xml:space="preserve"> (favor incluir CEP)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F035BE" w:rsidRDefault="0096629D" w:rsidP="009A1435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F035BE">
              <w:rPr>
                <w:b/>
              </w:rPr>
              <w:t>Cidade:</w:t>
            </w: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F035BE" w:rsidRDefault="0096629D" w:rsidP="009A1435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F035BE">
              <w:rPr>
                <w:b/>
              </w:rPr>
              <w:t>Estado:</w:t>
            </w: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F035BE">
              <w:rPr>
                <w:b/>
              </w:rPr>
              <w:t>Profissional responsável pelas informações:</w:t>
            </w:r>
            <w:r w:rsidRPr="009A1435">
              <w:t xml:space="preserve"> nome completo e cargo/função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F035BE">
              <w:rPr>
                <w:b/>
              </w:rPr>
              <w:t>Contato</w:t>
            </w:r>
            <w:r>
              <w:rPr>
                <w:b/>
              </w:rPr>
              <w:t>s</w:t>
            </w:r>
            <w:r w:rsidRPr="00F035BE">
              <w:rPr>
                <w:b/>
              </w:rPr>
              <w:t>:</w:t>
            </w:r>
            <w:r w:rsidRPr="009A1435">
              <w:t xml:space="preserve"> email e telefone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F035BE">
              <w:rPr>
                <w:b/>
              </w:rPr>
              <w:t>Localidades em que são aplicados os sistemas descritos em obras da empresa:</w:t>
            </w:r>
            <w:r w:rsidRPr="009A1435">
              <w:t xml:space="preserve"> Cidades e estados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jc w:val="center"/>
        </w:trPr>
        <w:tc>
          <w:tcPr>
            <w:tcW w:w="8720" w:type="dxa"/>
            <w:gridSpan w:val="2"/>
            <w:shd w:val="clear" w:color="auto" w:fill="EEECE1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3D656A">
              <w:rPr>
                <w:b/>
              </w:rPr>
              <w:t>O</w:t>
            </w:r>
            <w:r>
              <w:rPr>
                <w:b/>
              </w:rPr>
              <w:t>bs.</w:t>
            </w:r>
            <w:r w:rsidRPr="003D656A">
              <w:rPr>
                <w:b/>
              </w:rPr>
              <w:t>:</w:t>
            </w:r>
            <w:r w:rsidRPr="009A1435">
              <w:t xml:space="preserve"> Anote na coluna Faixa a(s) faixa(s) do Programa Minha Casa Minha Vida em que os empreendimentos aplicam o subsistema/sistema/componente descrito (Faixa 1, Faixa 2 ou Faixa 3). Em caso de se aplicar a uma só faixa especifique em uma linha na planilha a seguir para caracterizar o que é aplicado nas demais faixas.</w:t>
            </w:r>
          </w:p>
        </w:tc>
      </w:tr>
      <w:tr w:rsidR="0096629D" w:rsidRPr="009A1435" w:rsidTr="00C26A9F">
        <w:trPr>
          <w:trHeight w:val="293"/>
          <w:jc w:val="center"/>
        </w:trPr>
        <w:tc>
          <w:tcPr>
            <w:tcW w:w="703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>Descrição do empreendimento/sistema/subsistema/componente:</w:t>
            </w: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 xml:space="preserve">Faixa do Programa em que se aplica </w:t>
            </w:r>
          </w:p>
        </w:tc>
      </w:tr>
      <w:tr w:rsidR="0096629D" w:rsidRPr="009A1435" w:rsidTr="00B36B92">
        <w:trPr>
          <w:trHeight w:val="293"/>
          <w:jc w:val="center"/>
        </w:trPr>
        <w:tc>
          <w:tcPr>
            <w:tcW w:w="7034" w:type="dxa"/>
          </w:tcPr>
          <w:p w:rsidR="0096629D" w:rsidRDefault="0096629D" w:rsidP="00AF0705">
            <w:pPr>
              <w:pStyle w:val="ListParagraph"/>
              <w:numPr>
                <w:ilvl w:val="0"/>
                <w:numId w:val="1"/>
                <w:numberingChange w:id="0" w:author="Unknown" w:date="2014-03-27T18:03:00Z" w:original="%1:1:4:)"/>
              </w:numPr>
              <w:tabs>
                <w:tab w:val="left" w:pos="720"/>
              </w:tabs>
              <w:spacing w:after="0" w:line="240" w:lineRule="auto"/>
            </w:pPr>
            <w:r w:rsidRPr="009A1435">
              <w:t>Número de unidades (em média nos empreendimentos)</w:t>
            </w:r>
          </w:p>
          <w:p w:rsidR="0096629D" w:rsidRDefault="0096629D" w:rsidP="00AF0705">
            <w:pPr>
              <w:pStyle w:val="ListParagraph"/>
              <w:tabs>
                <w:tab w:val="left" w:pos="720"/>
              </w:tabs>
              <w:spacing w:after="0" w:line="240" w:lineRule="auto"/>
              <w:ind w:left="360"/>
            </w:pP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293"/>
          <w:jc w:val="center"/>
        </w:trPr>
        <w:tc>
          <w:tcPr>
            <w:tcW w:w="7034" w:type="dxa"/>
          </w:tcPr>
          <w:p w:rsidR="0096629D" w:rsidRPr="009A1435" w:rsidRDefault="0096629D" w:rsidP="00E20461">
            <w:pPr>
              <w:pStyle w:val="ListParagraph"/>
              <w:numPr>
                <w:ilvl w:val="0"/>
                <w:numId w:val="1"/>
                <w:numberingChange w:id="1" w:author="Unknown" w:date="2014-03-27T18:03:00Z" w:original="%1:2:4:)"/>
              </w:numPr>
              <w:tabs>
                <w:tab w:val="left" w:pos="720"/>
              </w:tabs>
              <w:spacing w:after="0" w:line="240" w:lineRule="auto"/>
            </w:pPr>
            <w:r w:rsidRPr="009A1435">
              <w:t>Casas térreas isoladas, geminadas, sobrados, casas sobrepostas ou edifícios de múltiplos pavimentos: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293"/>
          <w:jc w:val="center"/>
        </w:trPr>
        <w:tc>
          <w:tcPr>
            <w:tcW w:w="703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 edifícios:</w:t>
            </w: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293"/>
          <w:jc w:val="center"/>
        </w:trPr>
        <w:tc>
          <w:tcPr>
            <w:tcW w:w="7034" w:type="dxa"/>
          </w:tcPr>
          <w:p w:rsidR="0096629D" w:rsidRPr="009A1435" w:rsidRDefault="0096629D" w:rsidP="00E20461">
            <w:pPr>
              <w:pStyle w:val="ListParagraph"/>
              <w:numPr>
                <w:ilvl w:val="0"/>
                <w:numId w:val="1"/>
                <w:numberingChange w:id="2" w:author="Unknown" w:date="2014-03-27T18:03:00Z" w:original="%1:3:4:)"/>
              </w:numPr>
              <w:tabs>
                <w:tab w:val="left" w:pos="720"/>
              </w:tabs>
              <w:spacing w:after="0" w:line="240" w:lineRule="auto"/>
            </w:pPr>
            <w:r w:rsidRPr="009A1435">
              <w:t>Número de pavimentos acima do nível da rua:</w:t>
            </w:r>
          </w:p>
          <w:p w:rsidR="0096629D" w:rsidRDefault="0096629D" w:rsidP="00AF070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293"/>
          <w:jc w:val="center"/>
        </w:trPr>
        <w:tc>
          <w:tcPr>
            <w:tcW w:w="7034" w:type="dxa"/>
          </w:tcPr>
          <w:p w:rsidR="0096629D" w:rsidRPr="009A1435" w:rsidRDefault="0096629D" w:rsidP="00E20461">
            <w:pPr>
              <w:pStyle w:val="ListParagraph"/>
              <w:numPr>
                <w:ilvl w:val="0"/>
                <w:numId w:val="1"/>
                <w:numberingChange w:id="3" w:author="Unknown" w:date="2014-03-27T18:03:00Z" w:original="%1:4:4:)"/>
              </w:numPr>
              <w:tabs>
                <w:tab w:val="left" w:pos="720"/>
              </w:tabs>
              <w:spacing w:after="0" w:line="240" w:lineRule="auto"/>
            </w:pPr>
            <w:r w:rsidRPr="009A1435">
              <w:t>Número de pavimentos abaixo do nível da rua (eventual) e se são usados para garagens: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293"/>
          <w:jc w:val="center"/>
        </w:trPr>
        <w:tc>
          <w:tcPr>
            <w:tcW w:w="7034" w:type="dxa"/>
          </w:tcPr>
          <w:p w:rsidR="0096629D" w:rsidRPr="009A1435" w:rsidRDefault="0096629D" w:rsidP="00E20461">
            <w:pPr>
              <w:pStyle w:val="ListParagraph"/>
              <w:numPr>
                <w:ilvl w:val="0"/>
                <w:numId w:val="1"/>
                <w:numberingChange w:id="4" w:author="Unknown" w:date="2014-03-27T18:03:00Z" w:original="%1:5:4:)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Existe área de lazer para uso coletivo (descrever: salão de festas, quadras externas, playground, piscinas adulto e infantil, se são cobertas </w:t>
            </w:r>
            <w:bookmarkStart w:id="5" w:name="_GoBack"/>
            <w:bookmarkEnd w:id="5"/>
            <w:r w:rsidRPr="009A1435">
              <w:t>e se estão no térreo, pavimento intermediário ou em pavimento de cobertura)</w:t>
            </w: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293"/>
          <w:jc w:val="center"/>
        </w:trPr>
        <w:tc>
          <w:tcPr>
            <w:tcW w:w="7034" w:type="dxa"/>
          </w:tcPr>
          <w:p w:rsidR="0096629D" w:rsidRPr="009A1435" w:rsidRDefault="0096629D" w:rsidP="00E20461">
            <w:pPr>
              <w:pStyle w:val="ListParagraph"/>
              <w:numPr>
                <w:ilvl w:val="0"/>
                <w:numId w:val="1"/>
                <w:numberingChange w:id="6" w:author="Unknown" w:date="2014-03-27T18:03:00Z" w:original="%1:6:4:)"/>
              </w:numPr>
              <w:tabs>
                <w:tab w:val="left" w:pos="720"/>
              </w:tabs>
              <w:spacing w:after="0" w:line="240" w:lineRule="auto"/>
            </w:pPr>
            <w:r w:rsidRPr="009A1435">
              <w:t>Existem vagas de garagem no térreo?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8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/>
    <w:p w:rsidR="0096629D" w:rsidRDefault="0096629D"/>
    <w:p w:rsidR="0096629D" w:rsidRDefault="0096629D"/>
    <w:p w:rsidR="0096629D" w:rsidRDefault="0096629D"/>
    <w:p w:rsidR="0096629D" w:rsidRDefault="0096629D"/>
    <w:p w:rsidR="0096629D" w:rsidRDefault="0096629D" w:rsidP="00B97B50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7"/>
        <w:gridCol w:w="6087"/>
        <w:gridCol w:w="20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34" w:type="dxa"/>
            <w:gridSpan w:val="2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>Descrição do empreendimento/sistema/subsistema/componente: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>Faixa do Programa em que se aplica</w:t>
            </w: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7034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edifícios ou casas: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  <w:r w:rsidRPr="009A1435">
              <w:t>Assinale o tipo</w:t>
            </w:r>
          </w:p>
        </w:tc>
        <w:tc>
          <w:tcPr>
            <w:tcW w:w="608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  <w:r w:rsidRPr="009A1435">
              <w:t>Tipo de estrutura: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Alvenaria estrutural de blocos de concreto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Alvenaria estrutural de blocos cerâmicos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Paredes de concreto</w:t>
            </w:r>
          </w:p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Neste caso especificar: espessura das paredes e tipo de concreto utilizado (f</w:t>
            </w:r>
            <w:r w:rsidRPr="00440B16">
              <w:rPr>
                <w:sz w:val="24"/>
                <w:szCs w:val="24"/>
                <w:vertAlign w:val="subscript"/>
              </w:rPr>
              <w:t>ck</w:t>
            </w:r>
            <w:r w:rsidRPr="009A1435">
              <w:t>, densidade)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Estrutura convencional de concreto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Estrutura de aço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Estrutura mista aço / concreto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Sistema “steel framing”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947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6087" w:type="dxa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Outros (especificar)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293"/>
          <w:jc w:val="center"/>
        </w:trPr>
        <w:tc>
          <w:tcPr>
            <w:tcW w:w="8720" w:type="dxa"/>
            <w:gridSpan w:val="4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edifícios:</w:t>
            </w:r>
          </w:p>
        </w:tc>
      </w:tr>
      <w:tr w:rsidR="0096629D" w:rsidRPr="009A1435" w:rsidTr="009E08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9"/>
          <w:jc w:val="center"/>
        </w:trPr>
        <w:tc>
          <w:tcPr>
            <w:tcW w:w="7054" w:type="dxa"/>
            <w:gridSpan w:val="3"/>
          </w:tcPr>
          <w:p w:rsidR="0096629D" w:rsidRPr="009A1435" w:rsidRDefault="0096629D" w:rsidP="009E0815">
            <w:pPr>
              <w:tabs>
                <w:tab w:val="left" w:pos="5256"/>
              </w:tabs>
              <w:spacing w:after="0" w:line="240" w:lineRule="auto"/>
            </w:pPr>
            <w:r w:rsidRPr="009A1435">
              <w:t>Tipo e espessura de laje nas unidades: se forem lajes nervuradas, apresentar desenho com as dimensões da nervura e da mesa da laje sem contrapiso, bem como o tipo de fôrma utilizada (marca, dimensões):</w:t>
            </w:r>
          </w:p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  <w:tc>
          <w:tcPr>
            <w:tcW w:w="1666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519"/>
          <w:jc w:val="center"/>
        </w:trPr>
        <w:tc>
          <w:tcPr>
            <w:tcW w:w="7054" w:type="dxa"/>
            <w:gridSpan w:val="3"/>
          </w:tcPr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  <w:r w:rsidRPr="009A1435">
              <w:t>Dimensões típicas dos dormitórios (comprimento, largura e pé direito):</w:t>
            </w: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8"/>
          <w:jc w:val="center"/>
        </w:trPr>
        <w:tc>
          <w:tcPr>
            <w:tcW w:w="7054" w:type="dxa"/>
            <w:gridSpan w:val="3"/>
          </w:tcPr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  <w:r w:rsidRPr="009A1435">
              <w:t>Espessura e tipo de contrapiso quando houver:</w:t>
            </w: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518"/>
          <w:jc w:val="center"/>
        </w:trPr>
        <w:tc>
          <w:tcPr>
            <w:tcW w:w="7054" w:type="dxa"/>
            <w:gridSpan w:val="3"/>
          </w:tcPr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  <w:r w:rsidRPr="009A1435">
              <w:t>Forma de entrega dos pisos de dormitórios aos usuários (com ou sem revestimento e, no caso afirmativo, tipo de revestimento):</w:t>
            </w: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599"/>
          <w:jc w:val="center"/>
        </w:trPr>
        <w:tc>
          <w:tcPr>
            <w:tcW w:w="7054" w:type="dxa"/>
            <w:gridSpan w:val="3"/>
          </w:tcPr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  <w:r w:rsidRPr="009A1435">
              <w:t>Tipo e espessura das lajes de subsolos e tipo e espessura de contrapisos nestas lajes quando aplicável:</w:t>
            </w: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  <w:tr w:rsidR="0096629D" w:rsidRPr="009A1435" w:rsidTr="009E0815">
        <w:trPr>
          <w:trHeight w:val="599"/>
          <w:jc w:val="center"/>
        </w:trPr>
        <w:tc>
          <w:tcPr>
            <w:tcW w:w="7054" w:type="dxa"/>
            <w:gridSpan w:val="3"/>
          </w:tcPr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  <w:r w:rsidRPr="009A1435">
              <w:t>Concreto utilizado na estrutura, quando aplicável (f</w:t>
            </w:r>
            <w:r w:rsidRPr="009A1435">
              <w:rPr>
                <w:vertAlign w:val="subscript"/>
              </w:rPr>
              <w:t>ck</w:t>
            </w:r>
            <w:r w:rsidRPr="009A1435">
              <w:t xml:space="preserve"> especificado em projeto):</w:t>
            </w:r>
          </w:p>
          <w:p w:rsidR="0096629D" w:rsidRPr="009A1435" w:rsidRDefault="0096629D" w:rsidP="007705FB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B97B50">
            <w:pPr>
              <w:tabs>
                <w:tab w:val="left" w:pos="5256"/>
              </w:tabs>
              <w:spacing w:after="0" w:line="240" w:lineRule="auto"/>
              <w:jc w:val="center"/>
            </w:pPr>
          </w:p>
        </w:tc>
      </w:tr>
    </w:tbl>
    <w:p w:rsidR="0096629D" w:rsidRDefault="0096629D" w:rsidP="00B97B50">
      <w:pPr>
        <w:jc w:val="center"/>
      </w:pPr>
    </w:p>
    <w:p w:rsidR="0096629D" w:rsidRDefault="0096629D" w:rsidP="00B97B50">
      <w:pPr>
        <w:jc w:val="center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34"/>
        <w:gridCol w:w="20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3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>Descrição do empreendimento/sistema/subsistema/componente: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 xml:space="preserve">Faixa do Programa em que se aplica 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8720" w:type="dxa"/>
            <w:gridSpan w:val="3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casas geminadas, sobrepostas, sobrados ou edifícios: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 xml:space="preserve">Tipo e composição da parede de geminação entre as unidades (especificar se há situação em que a geminação ocorre com um dos lados sendo dormitório):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7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descrever o tipo de parede (alvenaria, ou outro)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8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tipo de bloco (se cerâmico, de concreto, de gesso ou outro, sentido dos furos no assentamento (horizontal/vertical),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9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a espessura dos blocos na forma como são assentados, a espessura e tipo de revestimento em ambos os lados e se as juntas são preenchidas na vertical e na horizontal)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0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a classe de resistência dos blocos segundo a norma de especificação dos blocos (verificar com o fornecedor).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  <w:r w:rsidRPr="009A1435">
              <w:t>Se possível, anexar desenho cotado ou foto da seção transversal do bloco e/ou da parede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/>
    <w:p w:rsidR="0096629D" w:rsidRDefault="0096629D">
      <w:r>
        <w:br w:type="page"/>
      </w:r>
    </w:p>
    <w:p w:rsidR="0096629D" w:rsidRDefault="009662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34"/>
        <w:gridCol w:w="20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3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>Descrição do empreendimento/sistema/subsistema/componente: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 xml:space="preserve">Faixa do Programa em que se aplica 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8720" w:type="dxa"/>
            <w:gridSpan w:val="3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edifícios:</w:t>
            </w:r>
          </w:p>
        </w:tc>
      </w:tr>
      <w:tr w:rsidR="0096629D" w:rsidRPr="009A1435" w:rsidTr="00B36B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2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 xml:space="preserve">Tipo e composição da parede entre as unidades e as áreas comuns  como corredores e escadas (especificar se há situação em que há parede de unidade em geminação com áreas de uso coletivo como salão de festas, por exemplo):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1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descrever o tipo de parede (alvenaria, ou outro)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2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tipo de bloco (se cerâmico, de concreto, de gesso ou outro, sentido dos furos no assentamento (horizontal/vertical),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3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a espessura dos blocos na forma como são assentados, a espessura e tipo de revestimento em ambos os lados e se as juntas são preenchidas na vertical e na horizontal)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4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a classe de resistência dos blocos segundo a norma de especificação dos blocos (verificar com o fornecedor).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  <w:r w:rsidRPr="009A1435">
              <w:t>Se possível, anexar desenho cotado ou foto da seção transversal do bloco e/ou da parede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/>
    <w:p w:rsidR="0096629D" w:rsidRDefault="0096629D">
      <w:r>
        <w:br w:type="page"/>
      </w:r>
    </w:p>
    <w:p w:rsidR="0096629D" w:rsidRDefault="009662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34"/>
        <w:gridCol w:w="20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3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>Descrição do empreendimento/sistema/subsistema/componente:</w:t>
            </w:r>
          </w:p>
        </w:tc>
        <w:tc>
          <w:tcPr>
            <w:tcW w:w="1686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 xml:space="preserve">Faixa do Programa em que se aplica 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8720" w:type="dxa"/>
            <w:gridSpan w:val="3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casas geminadas, casas isoladas, sobrepostas, sobrados ou edifícios: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 xml:space="preserve">Tipo e composição da parede externa – fachada :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5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descrever o tipo de parede (alvenaria, ou outro)</w:t>
            </w:r>
          </w:p>
          <w:p w:rsidR="0096629D" w:rsidRDefault="0096629D" w:rsidP="00AF0705">
            <w:pPr>
              <w:pStyle w:val="ListParagraph"/>
              <w:tabs>
                <w:tab w:val="left" w:pos="720"/>
              </w:tabs>
              <w:spacing w:after="0" w:line="240" w:lineRule="auto"/>
              <w:ind w:left="360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6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tipo de bloco (se cerâmico, de concreto, de gesso ou outro, sentido dos furos no assentamento (horizontal/vertical),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7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a espessura dos blocos na forma como são assentados, a espessura e tipo de revestimento em ambos os lados e se as juntas são preenchidas na vertical e na horizontal) 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8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a classe de resistência dos blocos segundo a norma de especificação dos blocos (verificar com o fornecedor).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19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Tipo  de acabamento das fachadas (pintura (tipo de tinta), cerâmica, outro)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 xml:space="preserve"> 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  <w:gridSpan w:val="2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4"/>
                <w:numberingChange w:id="20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Eventual presença de barra chapiscada ou barra impermeável na base das fachadas etc.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/>
    <w:p w:rsidR="0096629D" w:rsidRDefault="0096629D">
      <w:r>
        <w:br w:type="page"/>
      </w:r>
    </w:p>
    <w:p w:rsidR="0096629D" w:rsidRDefault="009662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54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5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 xml:space="preserve"> Descrição do empreendimento/sistema/subsistema/componente: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>Faixa do Programa em que se aplica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casas geminadas, isoladas, sobrepostas, sobrados ou edifícios: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spacing w:after="0" w:line="240" w:lineRule="auto"/>
            </w:pPr>
            <w:r w:rsidRPr="009A1435">
              <w:t xml:space="preserve">Tipo e composição da cobertura: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pStyle w:val="ListParagraph"/>
              <w:numPr>
                <w:ilvl w:val="0"/>
                <w:numId w:val="7"/>
                <w:numberingChange w:id="21" w:author="Unknown" w:date="2014-03-27T18:03:00Z" w:original=""/>
              </w:numPr>
              <w:spacing w:after="0" w:line="240" w:lineRule="auto"/>
            </w:pPr>
            <w:r w:rsidRPr="009A1435">
              <w:t>telhado ou laje impermeabilizada</w:t>
            </w:r>
          </w:p>
          <w:p w:rsidR="0096629D" w:rsidRPr="009A1435" w:rsidRDefault="0096629D" w:rsidP="009A1435">
            <w:pPr>
              <w:pStyle w:val="ListParagraph"/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pStyle w:val="ListParagraph"/>
              <w:numPr>
                <w:ilvl w:val="0"/>
                <w:numId w:val="5"/>
                <w:numberingChange w:id="22" w:author="Unknown" w:date="2014-03-27T18:03:00Z" w:original=""/>
              </w:numPr>
              <w:spacing w:after="0" w:line="240" w:lineRule="auto"/>
            </w:pPr>
            <w:r w:rsidRPr="009A1435">
              <w:t xml:space="preserve">descrever o tipo de telhado e/ou o tipo de laje ou forro e o tipo de impermeabilização quando aplicável; </w:t>
            </w:r>
          </w:p>
          <w:p w:rsidR="0096629D" w:rsidRPr="009A1435" w:rsidRDefault="0096629D" w:rsidP="009A1435">
            <w:pPr>
              <w:pStyle w:val="ListParagraph"/>
              <w:spacing w:after="0" w:line="240" w:lineRule="auto"/>
            </w:pPr>
          </w:p>
          <w:p w:rsidR="0096629D" w:rsidRPr="009A1435" w:rsidRDefault="0096629D" w:rsidP="009A1435">
            <w:pPr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pStyle w:val="ListParagraph"/>
              <w:numPr>
                <w:ilvl w:val="0"/>
                <w:numId w:val="5"/>
                <w:numberingChange w:id="23" w:author="Unknown" w:date="2014-03-27T18:03:00Z" w:original=""/>
              </w:numPr>
              <w:spacing w:after="0" w:line="240" w:lineRule="auto"/>
            </w:pPr>
            <w:r w:rsidRPr="009A1435">
              <w:t>em casas descrever o sistema completo – forro\laje\telhado (descrever a estrutura e as telhas, dimensão do beiral e das calçadas laterais, dispositivos para evitar respingo</w:t>
            </w:r>
            <w:r>
              <w:t>s</w:t>
            </w:r>
            <w:r w:rsidRPr="009A1435">
              <w:t xml:space="preserve"> de água de chuva nas fachadas etc.) – Indicar se houve uso de subcobertura ou algum tipo de isolamento térmico.</w:t>
            </w:r>
          </w:p>
          <w:p w:rsidR="0096629D" w:rsidRPr="009A1435" w:rsidRDefault="0096629D" w:rsidP="009A1435">
            <w:pPr>
              <w:pStyle w:val="ListParagraph"/>
              <w:spacing w:after="0" w:line="240" w:lineRule="auto"/>
            </w:pPr>
          </w:p>
          <w:p w:rsidR="0096629D" w:rsidRPr="009A1435" w:rsidRDefault="0096629D" w:rsidP="009A1435">
            <w:pPr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/>
    <w:p w:rsidR="0096629D" w:rsidRDefault="0096629D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54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5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>Descrição do empreendimento/sistema/subsistema/componente: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>Faixa do Programa em que se aplica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rPr>
                <w:i/>
                <w:u w:val="single"/>
              </w:rPr>
              <w:t>Se casas geminadas, isoladas, sobrepostas, sobrados ou edifícios</w:t>
            </w:r>
            <w:r w:rsidRPr="009A1435">
              <w:t>: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 xml:space="preserve">Tipo de esquadria em dormitórios: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3"/>
                <w:numberingChange w:id="24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tipo (correr/abrir/Maximar/integrada (com persiana)/ guilhotina ou outra);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0D512A">
            <w:pPr>
              <w:pStyle w:val="ListParagraph"/>
              <w:numPr>
                <w:ilvl w:val="0"/>
                <w:numId w:val="3"/>
                <w:numberingChange w:id="25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de aço, alumínio, PVC ou madeira;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26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tipo e espessura de vidro e se o vidro já está na esquadria, ou é colocado na obra pelo vidraceiro: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27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quantas folhas compõem a esquadria e se há folha sem vidro: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28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tipo de fixação do vidro (guarnição de borracha, massa de vidraceiro ou outra):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29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tipo de acabamento - entregue sem pintura, no caso de aço e madeira ou anodizado (brilhante ou fosco) ou com pintura eletrostática, no caso de alumínio):</w:t>
            </w:r>
          </w:p>
          <w:p w:rsidR="0096629D" w:rsidRPr="009A1435" w:rsidRDefault="0096629D" w:rsidP="009A1435">
            <w:pPr>
              <w:pStyle w:val="ListParagraph"/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0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tamanhos típicos das esquadrias em dormitórios (vãos);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1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área efetiva de ventilação da esquadria típica de dormitório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2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tamanhos típicos das paredes que contém a esquadria em dormitório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3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tamanhos típicos dos pisos dos dormitórios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4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se tem ou não veneziana ou persiana e de que tipo;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5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padronizada ou sob encomenda mediante projeto da construtora;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6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 xml:space="preserve">tipo / bitola de perfil ou seção transversal típica;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7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com contramarco ou sem contramarco.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8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Quando sem contramarco, tipo de instalação: chumbada na parede com grapas ou instalação em vão acabado com fixação mecânica (parafusos) e adesivo químico ou espuma de poliuretano (é importante deixar um campo para que eles possam explicar as formas de instalação)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39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Presença de peitoris e pingadeiras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291E74">
            <w:pPr>
              <w:pStyle w:val="ListParagraph"/>
              <w:numPr>
                <w:ilvl w:val="0"/>
                <w:numId w:val="3"/>
                <w:numberingChange w:id="40" w:author="Unknown" w:date="2014-03-27T18:03:00Z" w:original=""/>
              </w:numPr>
              <w:tabs>
                <w:tab w:val="left" w:pos="720"/>
              </w:tabs>
              <w:spacing w:after="0" w:line="240" w:lineRule="auto"/>
            </w:pPr>
            <w:r w:rsidRPr="009A1435">
              <w:t>Forma de fixação e rejuntamento da esquadria na parede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/>
    <w:p w:rsidR="0096629D" w:rsidRDefault="0096629D">
      <w:r>
        <w:br w:type="page"/>
      </w:r>
    </w:p>
    <w:p w:rsidR="0096629D" w:rsidRDefault="009662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54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5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>Descrição do empreendimento/sistema/subsistema/componente: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>Faixa do Programa em que se aplica</w:t>
            </w: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revestimento de pisos utilizados nas áreas externas (molhadas):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revestimento de pisos em escadas de saída de emergência e de acesso à edificação: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revestimento de pisos em rampas se aplicável: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revestimento de pisos dos banheiros com chuveiros: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revestimento de pisos das cozinhas e áreas de serviço: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4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e cores (claras, médias ou escuras) predominantes de revestimento da fachada: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4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revestimento das paredes internas das unidades (áreas secas, molhadas e molháveis, com indicação do acabamento, tipo de tinta, etc.):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4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revestimento das paredes de áreas comuns internas: salões de festas, corredores, caixas de escada etc.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rPr>
                <w:i/>
                <w:u w:val="single"/>
              </w:rPr>
            </w:pPr>
            <w:r w:rsidRPr="009A1435">
              <w:rPr>
                <w:i/>
                <w:u w:val="single"/>
              </w:rPr>
              <w:t>Se edifícios:</w:t>
            </w:r>
          </w:p>
        </w:tc>
      </w:tr>
      <w:tr w:rsidR="0096629D" w:rsidRPr="009A1435" w:rsidTr="00B36B92">
        <w:trPr>
          <w:trHeight w:val="348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porta de entrada do apartamento:  tamanho, composição da folha; tipo de fixação (espuma, parafusos e buchas, etc.)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Com ou sem elevador?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/>
    <w:p w:rsidR="0096629D" w:rsidRDefault="0096629D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54"/>
        <w:gridCol w:w="1666"/>
      </w:tblGrid>
      <w:tr w:rsidR="0096629D" w:rsidRPr="009A1435" w:rsidTr="00C26A9F">
        <w:trPr>
          <w:trHeight w:val="293"/>
          <w:jc w:val="center"/>
        </w:trPr>
        <w:tc>
          <w:tcPr>
            <w:tcW w:w="7054" w:type="dxa"/>
            <w:vAlign w:val="center"/>
          </w:tcPr>
          <w:p w:rsidR="0096629D" w:rsidRPr="009A1435" w:rsidRDefault="0096629D" w:rsidP="00C26A9F">
            <w:pPr>
              <w:tabs>
                <w:tab w:val="left" w:pos="5256"/>
              </w:tabs>
              <w:spacing w:after="0" w:line="240" w:lineRule="auto"/>
              <w:rPr>
                <w:b/>
              </w:rPr>
            </w:pPr>
            <w:r w:rsidRPr="009A1435">
              <w:rPr>
                <w:b/>
              </w:rPr>
              <w:t xml:space="preserve"> Descrição do empreendimento/sistema/subsistema/componente: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  <w:jc w:val="center"/>
              <w:rPr>
                <w:b/>
              </w:rPr>
            </w:pPr>
            <w:r w:rsidRPr="009A1435">
              <w:rPr>
                <w:b/>
              </w:rPr>
              <w:t>Faixa do Programa em que se aplica</w:t>
            </w: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Existe varanda\terraço com guarda-corpos? Em caso afirmativo descrever dimensões típicas dos guarda-corpos, material com que são produzidos e forma de fixação.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Sistema de instalações de água fria: tipo de sistema – rígido, flexível, de PVC etc.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Sistema de coleta de esgotos sanitários (rede pública, estação de tratamento do empreendimento, etc.)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Sistema de aquecimento de água (chuveiro elétrico, aquecedor a gás, aquecedor elétrico, energia solar/)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Em caso de sistema de aquecimento de água descrever o sistema de tubulações de água quente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>
            <w:r w:rsidRPr="009A1435">
              <w:t xml:space="preserve">Composição do sistema de instalações de combate a incêndio, -  considerando hidrantes, reserva de água nas caixas, iluminação de emergência </w:t>
            </w: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Tipo de reservatórios inferiores e superiores de água potável (concreto, fibrocimento, outro)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47"/>
          <w:jc w:val="center"/>
        </w:trPr>
        <w:tc>
          <w:tcPr>
            <w:tcW w:w="7054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t>Caixa de escada aberta ou enclausurada</w:t>
            </w:r>
          </w:p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  <w:tc>
          <w:tcPr>
            <w:tcW w:w="1666" w:type="dxa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1412B4">
        <w:trPr>
          <w:trHeight w:val="985"/>
          <w:jc w:val="center"/>
        </w:trPr>
        <w:tc>
          <w:tcPr>
            <w:tcW w:w="8720" w:type="dxa"/>
            <w:gridSpan w:val="2"/>
            <w:vAlign w:val="center"/>
          </w:tcPr>
          <w:p w:rsidR="0096629D" w:rsidRPr="001412B4" w:rsidRDefault="0096629D" w:rsidP="001412B4">
            <w:pPr>
              <w:tabs>
                <w:tab w:val="left" w:pos="5256"/>
              </w:tabs>
              <w:rPr>
                <w:b/>
                <w:sz w:val="8"/>
                <w:szCs w:val="8"/>
              </w:rPr>
            </w:pPr>
          </w:p>
          <w:p w:rsidR="0096629D" w:rsidRDefault="0096629D" w:rsidP="001412B4">
            <w:pPr>
              <w:tabs>
                <w:tab w:val="left" w:pos="5256"/>
              </w:tabs>
              <w:rPr>
                <w:b/>
              </w:rPr>
            </w:pPr>
            <w:r>
              <w:rPr>
                <w:b/>
              </w:rPr>
              <w:t xml:space="preserve">Resultados de ensaios e/ou </w:t>
            </w:r>
            <w:r w:rsidRPr="001412B4">
              <w:rPr>
                <w:b/>
              </w:rPr>
              <w:t>caracterizações de desempenho de subsistemas tradicionais</w:t>
            </w:r>
            <w:r>
              <w:rPr>
                <w:b/>
              </w:rPr>
              <w:t xml:space="preserve"> (anexar o material disponível)</w:t>
            </w:r>
          </w:p>
          <w:p w:rsidR="0096629D" w:rsidRPr="00C90C58" w:rsidRDefault="0096629D" w:rsidP="001412B4">
            <w:pPr>
              <w:tabs>
                <w:tab w:val="left" w:pos="5256"/>
              </w:tabs>
              <w:rPr>
                <w:b/>
              </w:rPr>
            </w:pPr>
            <w:r w:rsidRPr="00C90C58">
              <w:rPr>
                <w:b/>
              </w:rPr>
              <w:t xml:space="preserve">Obs.: </w:t>
            </w:r>
            <w:r w:rsidRPr="00C90C58">
              <w:t>Deverão ser descritos os ensaios realizados, a instituição que realizou, a data do ensaio e anexado o relatório correspondente.</w:t>
            </w:r>
          </w:p>
        </w:tc>
      </w:tr>
      <w:tr w:rsidR="0096629D" w:rsidRPr="009A1435" w:rsidTr="00C90C58">
        <w:trPr>
          <w:trHeight w:val="326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326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326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326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326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326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326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B36B92">
        <w:trPr>
          <w:trHeight w:val="318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  <w:r w:rsidRPr="009A1435">
              <w:rPr>
                <w:b/>
              </w:rPr>
              <w:t xml:space="preserve">Observações </w:t>
            </w:r>
            <w:r>
              <w:rPr>
                <w:b/>
              </w:rPr>
              <w:t>o</w:t>
            </w:r>
            <w:r w:rsidRPr="009A1435">
              <w:rPr>
                <w:b/>
              </w:rPr>
              <w:t xml:space="preserve">u </w:t>
            </w:r>
            <w:r>
              <w:rPr>
                <w:b/>
              </w:rPr>
              <w:t>e</w:t>
            </w:r>
            <w:r w:rsidRPr="009A1435">
              <w:rPr>
                <w:b/>
              </w:rPr>
              <w:t xml:space="preserve">xplicações </w:t>
            </w:r>
            <w:r>
              <w:rPr>
                <w:b/>
              </w:rPr>
              <w:t>n</w:t>
            </w:r>
            <w:r w:rsidRPr="009A1435">
              <w:rPr>
                <w:b/>
              </w:rPr>
              <w:t xml:space="preserve">ecessárias </w:t>
            </w:r>
            <w:r>
              <w:rPr>
                <w:b/>
              </w:rPr>
              <w:t>a</w:t>
            </w:r>
            <w:r w:rsidRPr="009A1435">
              <w:rPr>
                <w:b/>
              </w:rPr>
              <w:t xml:space="preserve"> </w:t>
            </w:r>
            <w:r>
              <w:rPr>
                <w:b/>
              </w:rPr>
              <w:t>c</w:t>
            </w:r>
            <w:r w:rsidRPr="009A1435">
              <w:rPr>
                <w:b/>
              </w:rPr>
              <w:t xml:space="preserve">ritério </w:t>
            </w:r>
            <w:r>
              <w:rPr>
                <w:b/>
              </w:rPr>
              <w:t>d</w:t>
            </w:r>
            <w:r w:rsidRPr="009A1435">
              <w:rPr>
                <w:b/>
              </w:rPr>
              <w:t xml:space="preserve">e </w:t>
            </w:r>
            <w:r>
              <w:rPr>
                <w:b/>
              </w:rPr>
              <w:t>q</w:t>
            </w:r>
            <w:r w:rsidRPr="009A1435">
              <w:rPr>
                <w:b/>
              </w:rPr>
              <w:t xml:space="preserve">uem </w:t>
            </w:r>
            <w:r>
              <w:rPr>
                <w:b/>
              </w:rPr>
              <w:t>p</w:t>
            </w:r>
            <w:r w:rsidRPr="009A1435">
              <w:rPr>
                <w:b/>
              </w:rPr>
              <w:t xml:space="preserve">reenche </w:t>
            </w:r>
            <w:r>
              <w:rPr>
                <w:b/>
              </w:rPr>
              <w:t>a</w:t>
            </w:r>
            <w:r w:rsidRPr="009A1435">
              <w:rPr>
                <w:b/>
              </w:rPr>
              <w:t xml:space="preserve"> Ficha:</w:t>
            </w:r>
          </w:p>
        </w:tc>
      </w:tr>
      <w:tr w:rsidR="0096629D" w:rsidRPr="009A1435" w:rsidTr="00C90C58">
        <w:trPr>
          <w:trHeight w:val="298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299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  <w:tr w:rsidR="0096629D" w:rsidRPr="009A1435" w:rsidTr="00C90C58">
        <w:trPr>
          <w:trHeight w:val="299"/>
          <w:jc w:val="center"/>
        </w:trPr>
        <w:tc>
          <w:tcPr>
            <w:tcW w:w="8720" w:type="dxa"/>
            <w:gridSpan w:val="2"/>
          </w:tcPr>
          <w:p w:rsidR="0096629D" w:rsidRPr="009A1435" w:rsidRDefault="0096629D" w:rsidP="009A1435">
            <w:pPr>
              <w:tabs>
                <w:tab w:val="left" w:pos="5256"/>
              </w:tabs>
              <w:spacing w:after="0" w:line="240" w:lineRule="auto"/>
            </w:pPr>
          </w:p>
        </w:tc>
      </w:tr>
    </w:tbl>
    <w:p w:rsidR="0096629D" w:rsidRDefault="0096629D" w:rsidP="00C90C58"/>
    <w:sectPr w:rsidR="0096629D" w:rsidSect="00AF0705">
      <w:footerReference w:type="default" r:id="rId8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29D" w:rsidRDefault="0096629D" w:rsidP="003804D2">
      <w:pPr>
        <w:spacing w:after="0" w:line="240" w:lineRule="auto"/>
      </w:pPr>
      <w:r>
        <w:separator/>
      </w:r>
    </w:p>
  </w:endnote>
  <w:endnote w:type="continuationSeparator" w:id="0">
    <w:p w:rsidR="0096629D" w:rsidRDefault="0096629D" w:rsidP="0038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29D" w:rsidRDefault="0096629D">
    <w:pPr>
      <w:pStyle w:val="Footer"/>
      <w:jc w:val="right"/>
    </w:pPr>
    <w:fldSimple w:instr="PAGE   \* MERGEFORMAT">
      <w:r>
        <w:rPr>
          <w:noProof/>
        </w:rPr>
        <w:t>1</w:t>
      </w:r>
    </w:fldSimple>
    <w:r>
      <w:t>/9</w:t>
    </w:r>
  </w:p>
  <w:p w:rsidR="0096629D" w:rsidRDefault="009662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29D" w:rsidRDefault="0096629D" w:rsidP="003804D2">
      <w:pPr>
        <w:spacing w:after="0" w:line="240" w:lineRule="auto"/>
      </w:pPr>
      <w:r>
        <w:separator/>
      </w:r>
    </w:p>
  </w:footnote>
  <w:footnote w:type="continuationSeparator" w:id="0">
    <w:p w:rsidR="0096629D" w:rsidRDefault="0096629D" w:rsidP="00380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77F9"/>
    <w:multiLevelType w:val="hybridMultilevel"/>
    <w:tmpl w:val="83480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97889"/>
    <w:multiLevelType w:val="hybridMultilevel"/>
    <w:tmpl w:val="D62CC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56B9F"/>
    <w:multiLevelType w:val="hybridMultilevel"/>
    <w:tmpl w:val="11881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B3683"/>
    <w:multiLevelType w:val="hybridMultilevel"/>
    <w:tmpl w:val="21029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50F78"/>
    <w:multiLevelType w:val="hybridMultilevel"/>
    <w:tmpl w:val="3B548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C0D0DD7"/>
    <w:multiLevelType w:val="hybridMultilevel"/>
    <w:tmpl w:val="34A2A1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04D2"/>
    <w:rsid w:val="00054A9D"/>
    <w:rsid w:val="00091A71"/>
    <w:rsid w:val="000A05F6"/>
    <w:rsid w:val="000A61F3"/>
    <w:rsid w:val="000C3D89"/>
    <w:rsid w:val="000D512A"/>
    <w:rsid w:val="000D5D65"/>
    <w:rsid w:val="00114566"/>
    <w:rsid w:val="00116DA8"/>
    <w:rsid w:val="00140562"/>
    <w:rsid w:val="001412B4"/>
    <w:rsid w:val="00162BE7"/>
    <w:rsid w:val="00184D87"/>
    <w:rsid w:val="001955D6"/>
    <w:rsid w:val="001969F6"/>
    <w:rsid w:val="001C0E8A"/>
    <w:rsid w:val="001D7E80"/>
    <w:rsid w:val="001E180C"/>
    <w:rsid w:val="001F55BD"/>
    <w:rsid w:val="00210054"/>
    <w:rsid w:val="00215FD6"/>
    <w:rsid w:val="00217C74"/>
    <w:rsid w:val="00231A1D"/>
    <w:rsid w:val="00247527"/>
    <w:rsid w:val="00253946"/>
    <w:rsid w:val="0026293D"/>
    <w:rsid w:val="00265654"/>
    <w:rsid w:val="00275785"/>
    <w:rsid w:val="00291E74"/>
    <w:rsid w:val="002D416F"/>
    <w:rsid w:val="00302C63"/>
    <w:rsid w:val="003060F1"/>
    <w:rsid w:val="00306EB5"/>
    <w:rsid w:val="00307149"/>
    <w:rsid w:val="0034460B"/>
    <w:rsid w:val="00350A64"/>
    <w:rsid w:val="00367A6C"/>
    <w:rsid w:val="003804D2"/>
    <w:rsid w:val="0039083E"/>
    <w:rsid w:val="0039321F"/>
    <w:rsid w:val="003A3951"/>
    <w:rsid w:val="003B412A"/>
    <w:rsid w:val="003D656A"/>
    <w:rsid w:val="003E3C53"/>
    <w:rsid w:val="003E7AB2"/>
    <w:rsid w:val="004012BF"/>
    <w:rsid w:val="0042614A"/>
    <w:rsid w:val="00440B16"/>
    <w:rsid w:val="00470656"/>
    <w:rsid w:val="004A15C0"/>
    <w:rsid w:val="004C5A8C"/>
    <w:rsid w:val="00502376"/>
    <w:rsid w:val="0054167D"/>
    <w:rsid w:val="005633A9"/>
    <w:rsid w:val="0057205E"/>
    <w:rsid w:val="00577319"/>
    <w:rsid w:val="005B048A"/>
    <w:rsid w:val="005E6F79"/>
    <w:rsid w:val="005F1535"/>
    <w:rsid w:val="005F7D2F"/>
    <w:rsid w:val="00621E44"/>
    <w:rsid w:val="00625520"/>
    <w:rsid w:val="006820F5"/>
    <w:rsid w:val="00710A34"/>
    <w:rsid w:val="007538B5"/>
    <w:rsid w:val="007705FB"/>
    <w:rsid w:val="007B58A7"/>
    <w:rsid w:val="007E18C0"/>
    <w:rsid w:val="007F54E1"/>
    <w:rsid w:val="0080546D"/>
    <w:rsid w:val="00807CBA"/>
    <w:rsid w:val="00832131"/>
    <w:rsid w:val="00842E6E"/>
    <w:rsid w:val="008C042F"/>
    <w:rsid w:val="008E4A6D"/>
    <w:rsid w:val="0093068F"/>
    <w:rsid w:val="0096629D"/>
    <w:rsid w:val="009700D1"/>
    <w:rsid w:val="009A1435"/>
    <w:rsid w:val="009B0A99"/>
    <w:rsid w:val="009B5E63"/>
    <w:rsid w:val="009B708C"/>
    <w:rsid w:val="009D1B2E"/>
    <w:rsid w:val="009D2B3B"/>
    <w:rsid w:val="009D6121"/>
    <w:rsid w:val="009E0815"/>
    <w:rsid w:val="00A0387A"/>
    <w:rsid w:val="00A053EE"/>
    <w:rsid w:val="00A252FB"/>
    <w:rsid w:val="00A42F31"/>
    <w:rsid w:val="00A57F3C"/>
    <w:rsid w:val="00A60CBE"/>
    <w:rsid w:val="00AF0705"/>
    <w:rsid w:val="00B26CD9"/>
    <w:rsid w:val="00B36B92"/>
    <w:rsid w:val="00B97B50"/>
    <w:rsid w:val="00BB2C29"/>
    <w:rsid w:val="00BB73E0"/>
    <w:rsid w:val="00BE2DC8"/>
    <w:rsid w:val="00BE5AB6"/>
    <w:rsid w:val="00C26A9F"/>
    <w:rsid w:val="00C27EBD"/>
    <w:rsid w:val="00C54620"/>
    <w:rsid w:val="00C663FE"/>
    <w:rsid w:val="00C90C58"/>
    <w:rsid w:val="00CA14DD"/>
    <w:rsid w:val="00CB5CEF"/>
    <w:rsid w:val="00CB70AF"/>
    <w:rsid w:val="00CF2E3A"/>
    <w:rsid w:val="00D201A5"/>
    <w:rsid w:val="00D81695"/>
    <w:rsid w:val="00D8459F"/>
    <w:rsid w:val="00DA5BD4"/>
    <w:rsid w:val="00DD27B5"/>
    <w:rsid w:val="00DD71A9"/>
    <w:rsid w:val="00E20461"/>
    <w:rsid w:val="00E714DA"/>
    <w:rsid w:val="00EB5F9F"/>
    <w:rsid w:val="00EF4EA4"/>
    <w:rsid w:val="00F035BE"/>
    <w:rsid w:val="00F32D93"/>
    <w:rsid w:val="00FA5DA4"/>
    <w:rsid w:val="00FB6A63"/>
    <w:rsid w:val="00FD3FDE"/>
    <w:rsid w:val="00FD6EE8"/>
    <w:rsid w:val="00FE5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9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04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804D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804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804D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8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04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F54E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B0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2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9</Pages>
  <Words>1535</Words>
  <Characters>8294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CARACTERIZAÇÃO DE SISTEMAS CONSTRUTIVOS – EMPREENDIMENTOS DO PROGRAMA MINHA CASA MINHA VIDA</dc:title>
  <dc:subject/>
  <dc:creator>NGI Consultoria</dc:creator>
  <cp:keywords/>
  <dc:description/>
  <cp:lastModifiedBy>jose.oliveira</cp:lastModifiedBy>
  <cp:revision>41</cp:revision>
  <dcterms:created xsi:type="dcterms:W3CDTF">2014-03-21T20:33:00Z</dcterms:created>
  <dcterms:modified xsi:type="dcterms:W3CDTF">2014-03-27T21:03:00Z</dcterms:modified>
</cp:coreProperties>
</file>